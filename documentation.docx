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B36C" w14:textId="4B8415D0" w:rsidR="00E136BC" w:rsidRDefault="00E136BC">
      <w:pPr>
        <w:pStyle w:val="Sansinterligne"/>
        <w:rPr>
          <w:rFonts w:eastAsiaTheme="minorHAnsi"/>
          <w:color w:val="808080" w:themeColor="background1" w:themeShade="80"/>
          <w:sz w:val="2"/>
          <w:szCs w:val="26"/>
          <w:lang w:val="fr-FR" w:eastAsia="en-US"/>
        </w:rPr>
      </w:pPr>
      <w:proofErr w:type="spellStart"/>
      <w:r>
        <w:rPr>
          <w:rFonts w:eastAsiaTheme="minorHAnsi"/>
          <w:color w:val="808080" w:themeColor="background1" w:themeShade="80"/>
          <w:sz w:val="2"/>
          <w:szCs w:val="26"/>
          <w:lang w:val="fr-FR" w:eastAsia="en-US"/>
        </w:rPr>
        <w:t>DEscri</w:t>
      </w:r>
      <w:proofErr w:type="spellEnd"/>
    </w:p>
    <w:sdt>
      <w:sdtPr>
        <w:rPr>
          <w:rFonts w:eastAsiaTheme="minorHAnsi"/>
          <w:color w:val="808080" w:themeColor="background1" w:themeShade="80"/>
          <w:sz w:val="2"/>
          <w:szCs w:val="26"/>
          <w:lang w:val="fr-FR" w:eastAsia="en-US"/>
        </w:rPr>
        <w:id w:val="166912602"/>
        <w:docPartObj>
          <w:docPartGallery w:val="Cover Pages"/>
          <w:docPartUnique/>
        </w:docPartObj>
      </w:sdtPr>
      <w:sdtEndPr>
        <w:rPr>
          <w:sz w:val="26"/>
        </w:rPr>
      </w:sdtEndPr>
      <w:sdtContent>
        <w:p w14:paraId="76C158CF" w14:textId="30AC25D9" w:rsidR="0055467A" w:rsidRDefault="0055467A">
          <w:pPr>
            <w:pStyle w:val="Sansinterligne"/>
            <w:rPr>
              <w:sz w:val="2"/>
            </w:rPr>
          </w:pPr>
        </w:p>
        <w:p w14:paraId="7278FA07" w14:textId="00D92013" w:rsidR="0055467A" w:rsidRDefault="005546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1CD010" wp14:editId="3A66B07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01196" w14:textId="0DF6AB12" w:rsidR="008C7614" w:rsidRDefault="00A60CD3" w:rsidP="0055467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9726A" w:themeColor="text2" w:themeTint="99"/>
                                    <w:sz w:val="68"/>
                                    <w:szCs w:val="68"/>
                                    <w:lang w:val="fr-FR"/>
                                  </w:rPr>
                                </w:pPr>
                                <w:bookmarkStart w:id="0" w:name="_Hlk40207796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9726A" w:themeColor="text2" w:themeTint="99"/>
                                    <w:sz w:val="68"/>
                                    <w:szCs w:val="68"/>
                                    <w:lang w:val="fr-FR"/>
                                  </w:rPr>
                                  <w:t>Avanced Front-End Developpement</w:t>
                                </w:r>
                              </w:p>
                              <w:bookmarkEnd w:id="0"/>
                              <w:p w14:paraId="57E49FFE" w14:textId="4C3D0D93" w:rsidR="008C7614" w:rsidRDefault="0053532F" w:rsidP="0055467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7614" w:rsidRPr="0055467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Projet</w:t>
                                    </w:r>
                                    <w:r w:rsidR="00A60C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Citizen engagement</w:t>
                                    </w:r>
                                  </w:sdtContent>
                                </w:sdt>
                                <w:r w:rsidR="008C7614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78DAB607" w14:textId="77777777" w:rsidR="008C7614" w:rsidRDefault="008C761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1CD01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14:paraId="33401196" w14:textId="0DF6AB12" w:rsidR="008C7614" w:rsidRDefault="00A60CD3" w:rsidP="0055467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E9726A" w:themeColor="text2" w:themeTint="99"/>
                              <w:sz w:val="68"/>
                              <w:szCs w:val="68"/>
                              <w:lang w:val="fr-FR"/>
                            </w:rPr>
                          </w:pPr>
                          <w:bookmarkStart w:id="1" w:name="_Hlk40207796"/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E9726A" w:themeColor="text2" w:themeTint="99"/>
                              <w:sz w:val="68"/>
                              <w:szCs w:val="68"/>
                              <w:lang w:val="fr-FR"/>
                            </w:rPr>
                            <w:t>Avanced Front-End Developpement</w:t>
                          </w:r>
                        </w:p>
                        <w:bookmarkEnd w:id="1"/>
                        <w:p w14:paraId="57E49FFE" w14:textId="4C3D0D93" w:rsidR="008C7614" w:rsidRDefault="0053532F" w:rsidP="0055467A">
                          <w:pPr>
                            <w:pStyle w:val="Sansinterligne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C7614" w:rsidRPr="0055467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Projet</w:t>
                              </w:r>
                              <w:r w:rsidR="00A60C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Citizen engagement</w:t>
                              </w:r>
                            </w:sdtContent>
                          </w:sdt>
                          <w:r w:rsidR="008C7614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78DAB607" w14:textId="77777777" w:rsidR="008C7614" w:rsidRDefault="008C761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8D4125" wp14:editId="1608CF7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61CD0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AAD6395" w14:textId="08CC3F50" w:rsidR="0055467A" w:rsidRDefault="0055467A">
          <w:pPr>
            <w:rPr>
              <w:rFonts w:asciiTheme="majorHAnsi" w:hAnsiTheme="majorHAnsi"/>
              <w:b/>
              <w:bCs/>
              <w:sz w:val="72"/>
              <w:szCs w:val="1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457200" distR="457200" simplePos="0" relativeHeight="251663360" behindDoc="0" locked="0" layoutInCell="1" allowOverlap="1" wp14:anchorId="376A35C1" wp14:editId="49743615">
                    <wp:simplePos x="0" y="0"/>
                    <wp:positionH relativeFrom="margin">
                      <wp:posOffset>1499870</wp:posOffset>
                    </wp:positionH>
                    <wp:positionV relativeFrom="margin">
                      <wp:posOffset>7691120</wp:posOffset>
                    </wp:positionV>
                    <wp:extent cx="4642485" cy="1701800"/>
                    <wp:effectExtent l="0" t="0" r="5715" b="12700"/>
                    <wp:wrapSquare wrapText="bothSides"/>
                    <wp:docPr id="103" name="Groupe 1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42485" cy="1701800"/>
                              <a:chOff x="-1807916" y="2918651"/>
                              <a:chExt cx="4335654" cy="7086600"/>
                            </a:xfrm>
                          </wpg:grpSpPr>
                          <wps:wsp>
                            <wps:cNvPr id="104" name="Zone de texte 104"/>
                            <wps:cNvSpPr txBox="1"/>
                            <wps:spPr>
                              <a:xfrm>
                                <a:off x="-1807916" y="2918651"/>
                                <a:ext cx="4335654" cy="7086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F33E1" w14:textId="3E63B264" w:rsidR="008C7614" w:rsidRDefault="00A60CD3">
                                  <w:pPr>
                                    <w:pStyle w:val="En-ttedetabledesmatires"/>
                                    <w:spacing w:before="0" w:after="12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Advanced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Front-end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Development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with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  <w:proofErr w:type="spellEnd"/>
                                </w:p>
                                <w:p w14:paraId="1F09F492" w14:textId="641D8653" w:rsidR="008C7614" w:rsidRPr="008C7614" w:rsidRDefault="008C7614" w:rsidP="008C7614">
                                  <w:pPr>
                                    <w:rPr>
                                      <w:lang w:val="fr-CH" w:eastAsia="fr-CH"/>
                                    </w:rPr>
                                  </w:pPr>
                                  <w:r>
                                    <w:rPr>
                                      <w:lang w:val="fr-CH" w:eastAsia="fr-CH"/>
                                    </w:rPr>
                                    <w:t xml:space="preserve">Professeur : </w:t>
                                  </w:r>
                                  <w:proofErr w:type="spellStart"/>
                                  <w:r w:rsidR="00A60CD3">
                                    <w:rPr>
                                      <w:lang w:val="fr-CH" w:eastAsia="fr-CH"/>
                                    </w:rPr>
                                    <w:t>Oberson</w:t>
                                  </w:r>
                                  <w:proofErr w:type="spellEnd"/>
                                  <w:r w:rsidR="00A60CD3">
                                    <w:rPr>
                                      <w:lang w:val="fr-CH" w:eastAsia="fr-CH"/>
                                    </w:rPr>
                                    <w:t xml:space="preserve"> Mathias</w:t>
                                  </w:r>
                                </w:p>
                                <w:p w14:paraId="184D2249" w14:textId="12F3CB2E" w:rsidR="008C7614" w:rsidRDefault="008C7614" w:rsidP="0055467A">
                                  <w:r>
                                    <w:t>Vial Sébastien</w:t>
                                  </w:r>
                                  <w:r>
                                    <w:br/>
                                    <w:t xml:space="preserve">Date : </w:t>
                                  </w:r>
                                  <w:r w:rsidR="00A60CD3">
                                    <w:t>18</w:t>
                                  </w:r>
                                  <w:r>
                                    <w:t>.</w:t>
                                  </w:r>
                                  <w:r w:rsidR="00A60CD3">
                                    <w:t>1</w:t>
                                  </w:r>
                                  <w:r>
                                    <w:t>0.2020</w:t>
                                  </w:r>
                                  <w:r>
                                    <w:br/>
                                    <w:t xml:space="preserve">GitHub : </w:t>
                                  </w:r>
                                  <w:hyperlink r:id="rId11" w:history="1">
                                    <w:r w:rsidR="00A60CD3">
                                      <w:rPr>
                                        <w:rStyle w:val="Lienhypertexte"/>
                                      </w:rPr>
                                      <w:t>https://github.com/sebastienvial/MAS-RAD-Angular.git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5" name="Groupe 69"/>
                            <wpg:cNvGrpSpPr/>
                            <wpg:grpSpPr>
                              <a:xfrm>
                                <a:off x="933450" y="7172325"/>
                                <a:ext cx="1292225" cy="1329832"/>
                                <a:chOff x="0" y="0"/>
                                <a:chExt cx="1025525" cy="1055688"/>
                              </a:xfrm>
                            </wpg:grpSpPr>
                            <wps:wsp>
                              <wps:cNvPr id="106" name="Forme libre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8775" y="0"/>
                                  <a:ext cx="666750" cy="666750"/>
                                </a:xfrm>
                                <a:custGeom>
                                  <a:avLst/>
                                  <a:gdLst>
                                    <a:gd name="T0" fmla="*/ 0 w 420"/>
                                    <a:gd name="T1" fmla="*/ 420 h 420"/>
                                    <a:gd name="T2" fmla="*/ 0 w 420"/>
                                    <a:gd name="T3" fmla="*/ 420 h 420"/>
                                    <a:gd name="T4" fmla="*/ 416 w 420"/>
                                    <a:gd name="T5" fmla="*/ 0 h 420"/>
                                    <a:gd name="T6" fmla="*/ 420 w 420"/>
                                    <a:gd name="T7" fmla="*/ 0 h 420"/>
                                    <a:gd name="T8" fmla="*/ 0 w 420"/>
                                    <a:gd name="T9" fmla="*/ 420 h 4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0" h="420">
                                      <a:moveTo>
                                        <a:pt x="0" y="420"/>
                                      </a:moveTo>
                                      <a:lnTo>
                                        <a:pt x="0" y="420"/>
                                      </a:lnTo>
                                      <a:lnTo>
                                        <a:pt x="416" y="0"/>
                                      </a:lnTo>
                                      <a:lnTo>
                                        <a:pt x="420" y="0"/>
                                      </a:lnTo>
                                      <a:lnTo>
                                        <a:pt x="0" y="4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7" name="Forme libre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0" y="52387"/>
                                  <a:ext cx="835025" cy="835025"/>
                                </a:xfrm>
                                <a:custGeom>
                                  <a:avLst/>
                                  <a:gdLst>
                                    <a:gd name="T0" fmla="*/ 0 w 526"/>
                                    <a:gd name="T1" fmla="*/ 526 h 526"/>
                                    <a:gd name="T2" fmla="*/ 0 w 526"/>
                                    <a:gd name="T3" fmla="*/ 526 h 526"/>
                                    <a:gd name="T4" fmla="*/ 522 w 526"/>
                                    <a:gd name="T5" fmla="*/ 0 h 526"/>
                                    <a:gd name="T6" fmla="*/ 526 w 526"/>
                                    <a:gd name="T7" fmla="*/ 4 h 526"/>
                                    <a:gd name="T8" fmla="*/ 0 w 526"/>
                                    <a:gd name="T9" fmla="*/ 526 h 5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26" h="526">
                                      <a:moveTo>
                                        <a:pt x="0" y="526"/>
                                      </a:moveTo>
                                      <a:lnTo>
                                        <a:pt x="0" y="526"/>
                                      </a:lnTo>
                                      <a:lnTo>
                                        <a:pt x="522" y="0"/>
                                      </a:lnTo>
                                      <a:lnTo>
                                        <a:pt x="526" y="4"/>
                                      </a:lnTo>
                                      <a:lnTo>
                                        <a:pt x="0" y="5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8" name="Forme libre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4787" y="30162"/>
                                  <a:ext cx="820738" cy="820738"/>
                                </a:xfrm>
                                <a:custGeom>
                                  <a:avLst/>
                                  <a:gdLst>
                                    <a:gd name="T0" fmla="*/ 0 w 517"/>
                                    <a:gd name="T1" fmla="*/ 517 h 517"/>
                                    <a:gd name="T2" fmla="*/ 0 w 517"/>
                                    <a:gd name="T3" fmla="*/ 512 h 517"/>
                                    <a:gd name="T4" fmla="*/ 513 w 517"/>
                                    <a:gd name="T5" fmla="*/ 0 h 517"/>
                                    <a:gd name="T6" fmla="*/ 517 w 517"/>
                                    <a:gd name="T7" fmla="*/ 0 h 517"/>
                                    <a:gd name="T8" fmla="*/ 0 w 517"/>
                                    <a:gd name="T9" fmla="*/ 517 h 5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17" h="517">
                                      <a:moveTo>
                                        <a:pt x="0" y="517"/>
                                      </a:moveTo>
                                      <a:lnTo>
                                        <a:pt x="0" y="512"/>
                                      </a:lnTo>
                                      <a:lnTo>
                                        <a:pt x="513" y="0"/>
                                      </a:lnTo>
                                      <a:lnTo>
                                        <a:pt x="517" y="0"/>
                                      </a:lnTo>
                                      <a:lnTo>
                                        <a:pt x="0" y="5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9" name="Forme libre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3687" y="117475"/>
                                  <a:ext cx="731838" cy="733425"/>
                                </a:xfrm>
                                <a:custGeom>
                                  <a:avLst/>
                                  <a:gdLst>
                                    <a:gd name="T0" fmla="*/ 0 w 461"/>
                                    <a:gd name="T1" fmla="*/ 462 h 462"/>
                                    <a:gd name="T2" fmla="*/ 0 w 461"/>
                                    <a:gd name="T3" fmla="*/ 462 h 462"/>
                                    <a:gd name="T4" fmla="*/ 457 w 461"/>
                                    <a:gd name="T5" fmla="*/ 0 h 462"/>
                                    <a:gd name="T6" fmla="*/ 461 w 461"/>
                                    <a:gd name="T7" fmla="*/ 5 h 462"/>
                                    <a:gd name="T8" fmla="*/ 0 w 461"/>
                                    <a:gd name="T9" fmla="*/ 462 h 4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61" h="462">
                                      <a:moveTo>
                                        <a:pt x="0" y="462"/>
                                      </a:moveTo>
                                      <a:lnTo>
                                        <a:pt x="0" y="462"/>
                                      </a:lnTo>
                                      <a:lnTo>
                                        <a:pt x="457" y="0"/>
                                      </a:lnTo>
                                      <a:lnTo>
                                        <a:pt x="461" y="5"/>
                                      </a:lnTo>
                                      <a:lnTo>
                                        <a:pt x="0" y="4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0" name="Forme libre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38100"/>
                                  <a:ext cx="1025525" cy="1017588"/>
                                </a:xfrm>
                                <a:custGeom>
                                  <a:avLst/>
                                  <a:gdLst>
                                    <a:gd name="T0" fmla="*/ 5 w 646"/>
                                    <a:gd name="T1" fmla="*/ 641 h 641"/>
                                    <a:gd name="T2" fmla="*/ 0 w 646"/>
                                    <a:gd name="T3" fmla="*/ 641 h 641"/>
                                    <a:gd name="T4" fmla="*/ 642 w 646"/>
                                    <a:gd name="T5" fmla="*/ 0 h 641"/>
                                    <a:gd name="T6" fmla="*/ 646 w 646"/>
                                    <a:gd name="T7" fmla="*/ 0 h 641"/>
                                    <a:gd name="T8" fmla="*/ 5 w 646"/>
                                    <a:gd name="T9" fmla="*/ 641 h 6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6" h="641">
                                      <a:moveTo>
                                        <a:pt x="5" y="641"/>
                                      </a:moveTo>
                                      <a:lnTo>
                                        <a:pt x="0" y="641"/>
                                      </a:lnTo>
                                      <a:lnTo>
                                        <a:pt x="642" y="0"/>
                                      </a:lnTo>
                                      <a:lnTo>
                                        <a:pt x="646" y="0"/>
                                      </a:lnTo>
                                      <a:lnTo>
                                        <a:pt x="5" y="6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6A35C1" id="Groupe 103" o:spid="_x0000_s1027" style="position:absolute;margin-left:118.1pt;margin-top:605.6pt;width:365.55pt;height:134pt;z-index:251663360;mso-wrap-distance-left:36pt;mso-wrap-distance-right:36pt;mso-position-horizontal-relative:margin;mso-position-vertical-relative:margin;mso-width-relative:margin;mso-height-relative:margin" coordorigin="-18079,29186" coordsize="43356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">
                    <v:shape id="Zone de texte 104" o:spid="_x0000_s1028" type="#_x0000_t202" style="position:absolute;left:-18079;top:29186;width:43356;height:70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    <v:textbox inset="0,0,0,0">
                        <w:txbxContent>
                          <w:p w14:paraId="66DF33E1" w14:textId="3E63B264" w:rsidR="008C7614" w:rsidRDefault="00A60CD3">
                            <w:pPr>
                              <w:pStyle w:val="En-ttedetabledesmatires"/>
                              <w:spacing w:before="0"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Advanced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Angular</w:t>
                            </w:r>
                            <w:proofErr w:type="spellEnd"/>
                          </w:p>
                          <w:p w14:paraId="1F09F492" w14:textId="641D8653" w:rsidR="008C7614" w:rsidRPr="008C7614" w:rsidRDefault="008C7614" w:rsidP="008C7614">
                            <w:pPr>
                              <w:rPr>
                                <w:lang w:val="fr-CH" w:eastAsia="fr-CH"/>
                              </w:rPr>
                            </w:pPr>
                            <w:r>
                              <w:rPr>
                                <w:lang w:val="fr-CH" w:eastAsia="fr-CH"/>
                              </w:rPr>
                              <w:t xml:space="preserve">Professeur : </w:t>
                            </w:r>
                            <w:proofErr w:type="spellStart"/>
                            <w:r w:rsidR="00A60CD3">
                              <w:rPr>
                                <w:lang w:val="fr-CH" w:eastAsia="fr-CH"/>
                              </w:rPr>
                              <w:t>Oberson</w:t>
                            </w:r>
                            <w:proofErr w:type="spellEnd"/>
                            <w:r w:rsidR="00A60CD3">
                              <w:rPr>
                                <w:lang w:val="fr-CH" w:eastAsia="fr-CH"/>
                              </w:rPr>
                              <w:t xml:space="preserve"> Mathias</w:t>
                            </w:r>
                          </w:p>
                          <w:p w14:paraId="184D2249" w14:textId="12F3CB2E" w:rsidR="008C7614" w:rsidRDefault="008C7614" w:rsidP="0055467A">
                            <w:r>
                              <w:t>Vial Sébastien</w:t>
                            </w:r>
                            <w:r>
                              <w:br/>
                              <w:t xml:space="preserve">Date : </w:t>
                            </w:r>
                            <w:r w:rsidR="00A60CD3">
                              <w:t>18</w:t>
                            </w:r>
                            <w:r>
                              <w:t>.</w:t>
                            </w:r>
                            <w:r w:rsidR="00A60CD3">
                              <w:t>1</w:t>
                            </w:r>
                            <w:r>
                              <w:t>0.2020</w:t>
                            </w:r>
                            <w:r>
                              <w:br/>
                              <w:t xml:space="preserve">GitHub : </w:t>
                            </w:r>
                            <w:hyperlink r:id="rId12" w:history="1">
                              <w:r w:rsidR="00A60CD3">
                                <w:rPr>
                                  <w:rStyle w:val="Lienhypertexte"/>
                                </w:rPr>
                                <w:t>https://github.com/sebastienvial/MAS-RAD-Angular.git</w:t>
                              </w:r>
                            </w:hyperlink>
                          </w:p>
                        </w:txbxContent>
                      </v:textbox>
                    </v:shape>
                    <v:group id="Groupe 69" o:spid="_x0000_s1029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Forme libre 106" o:spid="_x0000_s1030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e9726a [1951]" stroked="f">
                        <v:path arrowok="t" o:connecttype="custom" o:connectlocs="0,666750;0,666750;660400,0;666750,0;0,666750" o:connectangles="0,0,0,0,0"/>
                      </v:shape>
                      <v:shape id="Forme libre 107" o:spid="_x0000_s1031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e9726a [1951]" stroked="f">
                        <v:path arrowok="t" o:connecttype="custom" o:connectlocs="0,835025;0,835025;828675,0;835025,6350;0,835025" o:connectangles="0,0,0,0,0"/>
                      </v:shape>
                      <v:shape id="Forme libre 108" o:spid="_x0000_s1032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e9726a [1951]" stroked="f">
                        <v:path arrowok="t" o:connecttype="custom" o:connectlocs="0,820738;0,812800;814388,0;820738,0;0,820738" o:connectangles="0,0,0,0,0"/>
                      </v:shape>
                      <v:shape id="Forme libre 109" o:spid="_x0000_s1033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e9726a [1951]" stroked="f">
                        <v:path arrowok="t" o:connecttype="custom" o:connectlocs="0,733425;0,733425;725488,0;731838,7938;0,733425" o:connectangles="0,0,0,0,0"/>
                      </v:shape>
                      <v:shape id="Forme libre 110" o:spid="_x0000_s1034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e9726a [1951]" stroked="f">
                        <v:path arrowok="t" o:connecttype="custom" o:connectlocs="7938,1017588;0,1017588;1019175,0;1025525,0;7938,1017588" o:connectangles="0,0,0,0,0"/>
                      </v:shape>
                    </v:group>
                    <w10:wrap type="square" anchorx="margin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808080" w:themeColor="background1" w:themeShade="80"/>
          <w:sz w:val="26"/>
          <w:szCs w:val="26"/>
          <w:lang w:val="fr-FR" w:eastAsia="en-US"/>
        </w:rPr>
        <w:id w:val="-154959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282AD" w14:textId="7FB69FC9" w:rsidR="00CD094F" w:rsidRDefault="00CD094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3C0B3B" w14:textId="06BC00CA" w:rsidR="00BF44DE" w:rsidRDefault="00CD094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7382" w:history="1">
            <w:r w:rsidR="00BF44DE" w:rsidRPr="00101E19">
              <w:rPr>
                <w:rStyle w:val="Lienhypertexte"/>
                <w:noProof/>
              </w:rPr>
              <w:t>Introduction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_Toc42327382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2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1487B54C" w14:textId="32BEBCDF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83" w:history="1">
            <w:r w:rsidR="00BF44DE" w:rsidRPr="00101E19">
              <w:rPr>
                <w:rStyle w:val="Lienhypertexte"/>
                <w:noProof/>
              </w:rPr>
              <w:t>Graphe RDFS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_Toc42327383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3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3542D670" w14:textId="436B8658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84" w:history="1">
            <w:r w:rsidR="00BF44DE" w:rsidRPr="00101E19">
              <w:rPr>
                <w:rStyle w:val="Lienhypertexte"/>
                <w:noProof/>
              </w:rPr>
              <w:t>Graphe RDFS &amp; RDF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_Toc42327384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4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60295882" w14:textId="1D2EA7EA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85" w:history="1">
            <w:r w:rsidR="00BF44DE" w:rsidRPr="00101E19">
              <w:rPr>
                <w:rStyle w:val="Lienhypertexte"/>
                <w:noProof/>
              </w:rPr>
              <w:t>Concept d’inférence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_Toc42327385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5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2D355A8E" w14:textId="0A9CAA42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86" w:history="1">
            <w:r w:rsidR="00BF44DE" w:rsidRPr="00101E19">
              <w:rPr>
                <w:rStyle w:val="Lienhypertexte"/>
                <w:noProof/>
              </w:rPr>
              <w:t>Modélisation avec Protégé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_Toc42327386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5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72DFBF91" w14:textId="247F4370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87" w:history="1">
            <w:r w:rsidR="00BF44DE" w:rsidRPr="00101E19">
              <w:rPr>
                <w:rStyle w:val="Lienhypertexte"/>
                <w:noProof/>
              </w:rPr>
              <w:t>Implémentation avec RDF4j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_Toc42327387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5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0CC5108B" w14:textId="74002576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88" w:history="1">
            <w:r w:rsidR="00BF44DE" w:rsidRPr="00101E19">
              <w:rPr>
                <w:rStyle w:val="Lienhypertexte"/>
                <w:noProof/>
              </w:rPr>
              <w:t>Conception des requêtes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_Toc42327388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5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7F186980" w14:textId="4E357D5B" w:rsidR="00BF44DE" w:rsidRDefault="0053532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89" w:history="1">
            <w:r w:rsidR="00BF44DE" w:rsidRPr="00101E19">
              <w:rPr>
                <w:rStyle w:val="Lienhypertexte"/>
                <w:noProof/>
              </w:rPr>
              <w:t>Requête 1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_Toc42327389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5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66945EDD" w14:textId="0C3086B4" w:rsidR="00BF44DE" w:rsidRDefault="0053532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0" w:history="1">
            <w:r w:rsidR="00BF44DE" w:rsidRPr="00101E19">
              <w:rPr>
                <w:rStyle w:val="Lienhypertexte"/>
                <w:noProof/>
              </w:rPr>
              <w:t>Requête 2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_Toc42327390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6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65083ECA" w14:textId="39D39795" w:rsidR="00BF44DE" w:rsidRDefault="0053532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1" w:history="1">
            <w:r w:rsidR="00BF44DE" w:rsidRPr="00101E19">
              <w:rPr>
                <w:rStyle w:val="Lienhypertexte"/>
                <w:noProof/>
              </w:rPr>
              <w:t>Requête 3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_Toc42327391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6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085DCAEA" w14:textId="74557A02" w:rsidR="00BF44DE" w:rsidRDefault="0053532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2" w:history="1">
            <w:r w:rsidR="00BF44DE" w:rsidRPr="00101E19">
              <w:rPr>
                <w:rStyle w:val="Lienhypertexte"/>
                <w:noProof/>
              </w:rPr>
              <w:t>Requête 4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_Toc42327392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7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113E2C55" w14:textId="5D6845A4" w:rsidR="00BF44DE" w:rsidRDefault="0053532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3" w:history="1">
            <w:r w:rsidR="00BF44DE" w:rsidRPr="00101E19">
              <w:rPr>
                <w:rStyle w:val="Lienhypertexte"/>
                <w:noProof/>
              </w:rPr>
              <w:t>Requête 5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_Toc42327393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7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19376AA2" w14:textId="562AD895" w:rsidR="00BF44DE" w:rsidRDefault="0053532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4" w:history="1">
            <w:r w:rsidR="00BF44DE" w:rsidRPr="00101E19">
              <w:rPr>
                <w:rStyle w:val="Lienhypertexte"/>
                <w:noProof/>
              </w:rPr>
              <w:t>Requête 6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_Toc42327394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7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7E0293B4" w14:textId="1F951A59" w:rsidR="00BF44DE" w:rsidRDefault="0053532F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5" w:history="1">
            <w:r w:rsidR="00BF44DE" w:rsidRPr="00101E19">
              <w:rPr>
                <w:rStyle w:val="Lienhypertexte"/>
                <w:noProof/>
              </w:rPr>
              <w:t>Requête 7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_Toc42327395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7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43E94BD7" w14:textId="18C45428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6" w:history="1">
            <w:r w:rsidR="00BF44DE" w:rsidRPr="00101E19">
              <w:rPr>
                <w:rStyle w:val="Lienhypertexte"/>
                <w:noProof/>
              </w:rPr>
              <w:t>Conclusion sur le Mini-projet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_Toc42327396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11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680F3CDD" w14:textId="48FD4A6C" w:rsidR="00BF44DE" w:rsidRDefault="0053532F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327397" w:history="1">
            <w:r w:rsidR="00BF44DE" w:rsidRPr="00101E19">
              <w:rPr>
                <w:rStyle w:val="Lienhypertexte"/>
                <w:noProof/>
              </w:rPr>
              <w:t>Conclusion sur le cours</w:t>
            </w:r>
            <w:r w:rsidR="00BF44DE">
              <w:rPr>
                <w:noProof/>
                <w:webHidden/>
              </w:rPr>
              <w:tab/>
            </w:r>
            <w:r w:rsidR="00BF44DE">
              <w:rPr>
                <w:noProof/>
                <w:webHidden/>
              </w:rPr>
              <w:fldChar w:fldCharType="begin"/>
            </w:r>
            <w:r w:rsidR="00BF44DE">
              <w:rPr>
                <w:noProof/>
                <w:webHidden/>
              </w:rPr>
              <w:instrText xml:space="preserve"> PAGEREF _Toc42327397 \h </w:instrText>
            </w:r>
            <w:r w:rsidR="00BF44DE">
              <w:rPr>
                <w:noProof/>
                <w:webHidden/>
              </w:rPr>
            </w:r>
            <w:r w:rsidR="00BF44DE">
              <w:rPr>
                <w:noProof/>
                <w:webHidden/>
              </w:rPr>
              <w:fldChar w:fldCharType="separate"/>
            </w:r>
            <w:r w:rsidR="008C7614">
              <w:rPr>
                <w:noProof/>
                <w:webHidden/>
              </w:rPr>
              <w:t>11</w:t>
            </w:r>
            <w:r w:rsidR="00BF44DE">
              <w:rPr>
                <w:noProof/>
                <w:webHidden/>
              </w:rPr>
              <w:fldChar w:fldCharType="end"/>
            </w:r>
          </w:hyperlink>
        </w:p>
        <w:p w14:paraId="7D7BE363" w14:textId="2B9EC83F" w:rsidR="00CD094F" w:rsidRDefault="00CD094F">
          <w:r>
            <w:rPr>
              <w:b/>
              <w:bCs/>
            </w:rPr>
            <w:fldChar w:fldCharType="end"/>
          </w:r>
        </w:p>
      </w:sdtContent>
    </w:sdt>
    <w:p w14:paraId="7E9A75FB" w14:textId="77777777" w:rsidR="00BE554F" w:rsidRDefault="00BE554F">
      <w:pPr>
        <w:rPr>
          <w:rFonts w:asciiTheme="majorHAnsi" w:hAnsiTheme="majorHAnsi"/>
          <w:b/>
          <w:bCs/>
          <w:sz w:val="72"/>
          <w:szCs w:val="18"/>
        </w:rPr>
      </w:pPr>
      <w:r>
        <w:br w:type="page"/>
      </w:r>
    </w:p>
    <w:p w14:paraId="68D37AB2" w14:textId="77777777" w:rsidR="00304D45" w:rsidRDefault="00304D45" w:rsidP="00304D45">
      <w:pPr>
        <w:pStyle w:val="Titre1"/>
      </w:pPr>
      <w:bookmarkStart w:id="2" w:name="_Toc42327382"/>
      <w:r>
        <w:lastRenderedPageBreak/>
        <w:t>Introduction</w:t>
      </w:r>
      <w:bookmarkEnd w:id="2"/>
    </w:p>
    <w:p w14:paraId="43E84D5B" w14:textId="77777777" w:rsidR="00A60CD3" w:rsidRDefault="00304D45" w:rsidP="00304D45">
      <w:r>
        <w:t>Le</w:t>
      </w:r>
      <w:r w:rsidR="00A60CD3">
        <w:t xml:space="preserve"> projet Citizen engagement a pour but de développer une application avec </w:t>
      </w:r>
      <w:proofErr w:type="spellStart"/>
      <w:r w:rsidR="00A60CD3">
        <w:t>Angular</w:t>
      </w:r>
      <w:proofErr w:type="spellEnd"/>
      <w:r w:rsidR="00A60CD3">
        <w:t xml:space="preserve"> qui permette de d’annoncer des problèmes rencontrés dans une ville en l’occurrence Yverdon pour mon cas.</w:t>
      </w:r>
    </w:p>
    <w:p w14:paraId="456FE378" w14:textId="77777777" w:rsidR="00A60CD3" w:rsidRDefault="00A60CD3" w:rsidP="00304D45">
      <w:r>
        <w:t xml:space="preserve">L’application doit </w:t>
      </w:r>
      <w:proofErr w:type="spellStart"/>
      <w:r>
        <w:t>permmettre</w:t>
      </w:r>
      <w:proofErr w:type="spellEnd"/>
      <w:r>
        <w:t xml:space="preserve"> de </w:t>
      </w:r>
    </w:p>
    <w:p w14:paraId="277122FB" w14:textId="77777777" w:rsidR="00A60CD3" w:rsidRDefault="00A60CD3" w:rsidP="00A60CD3">
      <w:pPr>
        <w:pStyle w:val="Paragraphedeliste"/>
        <w:numPr>
          <w:ilvl w:val="0"/>
          <w:numId w:val="17"/>
        </w:numPr>
      </w:pPr>
      <w:proofErr w:type="gramStart"/>
      <w:r>
        <w:t>ce</w:t>
      </w:r>
      <w:proofErr w:type="gramEnd"/>
      <w:r>
        <w:t xml:space="preserve"> connecter par un login / mot de passe</w:t>
      </w:r>
    </w:p>
    <w:p w14:paraId="45552572" w14:textId="77777777" w:rsidR="00653474" w:rsidRDefault="00A60CD3" w:rsidP="00A60CD3">
      <w:pPr>
        <w:pStyle w:val="Paragraphedeliste"/>
        <w:numPr>
          <w:ilvl w:val="0"/>
          <w:numId w:val="17"/>
        </w:numPr>
      </w:pPr>
      <w:proofErr w:type="gramStart"/>
      <w:r>
        <w:t>annoncer</w:t>
      </w:r>
      <w:proofErr w:type="gramEnd"/>
      <w:r>
        <w:t xml:space="preserve"> un problème </w:t>
      </w:r>
      <w:r w:rsidR="00653474">
        <w:t xml:space="preserve">en indiquant l’emplacement sur une carte, avec une description, un type de problème, une ou plusieurs images et des tags </w:t>
      </w:r>
      <w:proofErr w:type="spellStart"/>
      <w:r w:rsidR="00653474">
        <w:t>optionels</w:t>
      </w:r>
      <w:proofErr w:type="spellEnd"/>
      <w:r w:rsidR="00653474">
        <w:t>.</w:t>
      </w:r>
    </w:p>
    <w:p w14:paraId="775C53BC" w14:textId="77777777" w:rsidR="00653474" w:rsidRDefault="00653474" w:rsidP="00A60CD3">
      <w:pPr>
        <w:pStyle w:val="Paragraphedeliste"/>
        <w:numPr>
          <w:ilvl w:val="0"/>
          <w:numId w:val="17"/>
        </w:numPr>
      </w:pPr>
      <w:r>
        <w:t xml:space="preserve">Gérer ces </w:t>
      </w:r>
      <w:proofErr w:type="spellStart"/>
      <w:r>
        <w:t>problémes</w:t>
      </w:r>
      <w:proofErr w:type="spellEnd"/>
      <w:r>
        <w:t>, mise à jour et suppression.</w:t>
      </w:r>
    </w:p>
    <w:p w14:paraId="017DA36A" w14:textId="77777777" w:rsidR="00653474" w:rsidRDefault="00653474" w:rsidP="00A60CD3">
      <w:pPr>
        <w:pStyle w:val="Paragraphedeliste"/>
        <w:numPr>
          <w:ilvl w:val="0"/>
          <w:numId w:val="17"/>
        </w:numPr>
      </w:pPr>
      <w:r>
        <w:t xml:space="preserve">Voir les problèmes sur la carte et afficher </w:t>
      </w:r>
      <w:proofErr w:type="gramStart"/>
      <w:r>
        <w:t>leur détails</w:t>
      </w:r>
      <w:proofErr w:type="gramEnd"/>
      <w:r>
        <w:t>.</w:t>
      </w:r>
    </w:p>
    <w:p w14:paraId="549D1183" w14:textId="506D764B" w:rsidR="00653474" w:rsidRDefault="00653474" w:rsidP="00A60CD3">
      <w:pPr>
        <w:pStyle w:val="Paragraphedeliste"/>
        <w:numPr>
          <w:ilvl w:val="0"/>
          <w:numId w:val="17"/>
        </w:numPr>
      </w:pPr>
      <w:r>
        <w:t xml:space="preserve">Filtrer et </w:t>
      </w:r>
      <w:proofErr w:type="gramStart"/>
      <w:r>
        <w:t>rechercher  les</w:t>
      </w:r>
      <w:proofErr w:type="gramEnd"/>
      <w:r>
        <w:t xml:space="preserve"> problèmes.</w:t>
      </w:r>
    </w:p>
    <w:p w14:paraId="1416FD85" w14:textId="5CED3536" w:rsidR="00653474" w:rsidRPr="00653474" w:rsidRDefault="00653474" w:rsidP="00653474">
      <w:pPr>
        <w:pStyle w:val="Paragraphedeliste"/>
        <w:numPr>
          <w:ilvl w:val="0"/>
          <w:numId w:val="17"/>
        </w:numPr>
      </w:pPr>
      <w:r>
        <w:t>Poster des commentaires et les voir.</w:t>
      </w:r>
      <w:bookmarkStart w:id="3" w:name="_Toc42327383"/>
    </w:p>
    <w:p w14:paraId="21C39173" w14:textId="77777777" w:rsidR="00653474" w:rsidRPr="00653474" w:rsidRDefault="00653474" w:rsidP="00653474">
      <w:pPr>
        <w:numPr>
          <w:ilvl w:val="0"/>
          <w:numId w:val="17"/>
        </w:numPr>
        <w:shd w:val="clear" w:color="auto" w:fill="FFFFFF"/>
        <w:spacing w:before="96" w:after="100" w:afterAutospacing="1"/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</w:pP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Describe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your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overall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development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approach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(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problems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, obstacles, solutions)</w:t>
      </w:r>
    </w:p>
    <w:p w14:paraId="66AFA95D" w14:textId="77777777" w:rsidR="00653474" w:rsidRPr="00653474" w:rsidRDefault="00653474" w:rsidP="00653474">
      <w:pPr>
        <w:numPr>
          <w:ilvl w:val="0"/>
          <w:numId w:val="17"/>
        </w:numPr>
        <w:shd w:val="clear" w:color="auto" w:fill="FFFFFF"/>
        <w:spacing w:before="96" w:after="100" w:afterAutospacing="1"/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</w:pP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Presents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your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application (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what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does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it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do, how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does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it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work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,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what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are the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features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), like a </w:t>
      </w:r>
      <w:proofErr w:type="gram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user</w:t>
      </w:r>
      <w:proofErr w:type="gram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manual</w:t>
      </w:r>
      <w:proofErr w:type="spellEnd"/>
    </w:p>
    <w:p w14:paraId="7C0144A6" w14:textId="77777777" w:rsidR="00653474" w:rsidRPr="00653474" w:rsidRDefault="00653474" w:rsidP="00653474">
      <w:pPr>
        <w:numPr>
          <w:ilvl w:val="0"/>
          <w:numId w:val="17"/>
        </w:numPr>
        <w:shd w:val="clear" w:color="auto" w:fill="FFFFFF"/>
        <w:spacing w:before="96" w:after="100" w:afterAutospacing="1"/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</w:pP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Explains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the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choices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your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made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while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developing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(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did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your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follow style </w:t>
      </w:r>
      <w:proofErr w:type="gram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guidelines?</w:t>
      </w:r>
      <w:proofErr w:type="gram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architectural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principles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?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did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you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use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some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packages not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seen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</w:t>
      </w:r>
      <w:proofErr w:type="spellStart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>during</w:t>
      </w:r>
      <w:proofErr w:type="spellEnd"/>
      <w:r w:rsidRPr="00653474">
        <w:rPr>
          <w:rFonts w:ascii="Droid Serif" w:eastAsia="Times New Roman" w:hAnsi="Droid Serif" w:cs="Times New Roman"/>
          <w:color w:val="000000"/>
          <w:sz w:val="30"/>
          <w:szCs w:val="30"/>
          <w:lang w:val="fr-CH" w:eastAsia="fr-CH"/>
        </w:rPr>
        <w:t xml:space="preserve"> the cours? etc.)</w:t>
      </w:r>
    </w:p>
    <w:p w14:paraId="490240D3" w14:textId="5DC543BB" w:rsidR="00BE76DA" w:rsidRPr="00653474" w:rsidRDefault="00653474" w:rsidP="00653474">
      <w:pPr>
        <w:pStyle w:val="Titre1"/>
      </w:pPr>
      <w:r w:rsidRPr="00653474">
        <w:t>Approche de développement</w:t>
      </w:r>
    </w:p>
    <w:p w14:paraId="4B9986E5" w14:textId="77777777" w:rsidR="00653474" w:rsidRDefault="00653474">
      <w:pPr>
        <w:rPr>
          <w:rFonts w:asciiTheme="majorHAnsi" w:hAnsiTheme="majorHAnsi"/>
          <w:b/>
          <w:bCs/>
          <w:sz w:val="72"/>
          <w:szCs w:val="18"/>
        </w:rPr>
      </w:pPr>
      <w:r>
        <w:br w:type="page"/>
      </w:r>
    </w:p>
    <w:p w14:paraId="1D5633DB" w14:textId="77777777" w:rsidR="00653474" w:rsidRDefault="00653474" w:rsidP="00653474">
      <w:pPr>
        <w:pStyle w:val="Titre1"/>
      </w:pPr>
      <w:r w:rsidRPr="00653474">
        <w:lastRenderedPageBreak/>
        <w:t>Présentation de l’application</w:t>
      </w:r>
    </w:p>
    <w:p w14:paraId="73C445C1" w14:textId="6DDDDA7F" w:rsidR="00653474" w:rsidRDefault="00653474" w:rsidP="00653474">
      <w:pPr>
        <w:pStyle w:val="Sous-titre"/>
      </w:pPr>
      <w:r w:rsidRPr="00653474">
        <w:t>Manuel utilisateur</w:t>
      </w:r>
    </w:p>
    <w:p w14:paraId="731439BD" w14:textId="69F7EE62" w:rsidR="000D3F4F" w:rsidRDefault="000D3F4F" w:rsidP="000D3F4F"/>
    <w:p w14:paraId="67812700" w14:textId="580D20CA" w:rsidR="000D3F4F" w:rsidRDefault="000D3F4F" w:rsidP="000D3F4F">
      <w:pPr>
        <w:pStyle w:val="Paragraphedeliste"/>
        <w:numPr>
          <w:ilvl w:val="0"/>
          <w:numId w:val="19"/>
        </w:numPr>
      </w:pPr>
      <w:r>
        <w:t xml:space="preserve">Ce logger à l’application : </w:t>
      </w:r>
      <w:hyperlink r:id="rId13" w:history="1">
        <w:r w:rsidRPr="00231D51">
          <w:rPr>
            <w:rStyle w:val="Lienhypertexte"/>
          </w:rPr>
          <w:t>http://localhost:4200/login</w:t>
        </w:r>
      </w:hyperlink>
      <w:r>
        <w:br/>
        <w:t xml:space="preserve">Pour notre test, introduire le nom : </w:t>
      </w:r>
      <w:proofErr w:type="gramStart"/>
      <w:r>
        <w:t>admin ,</w:t>
      </w:r>
      <w:proofErr w:type="gramEnd"/>
      <w:r>
        <w:t xml:space="preserve"> mot de passe : test</w:t>
      </w:r>
    </w:p>
    <w:p w14:paraId="123CEFDF" w14:textId="77777777" w:rsidR="000D3F4F" w:rsidRPr="000D3F4F" w:rsidRDefault="000D3F4F" w:rsidP="000D3F4F"/>
    <w:p w14:paraId="06A22B70" w14:textId="7AAD501F" w:rsidR="00653474" w:rsidRDefault="000D3F4F" w:rsidP="000D3F4F">
      <w:pPr>
        <w:jc w:val="center"/>
      </w:pPr>
      <w:r>
        <w:rPr>
          <w:noProof/>
        </w:rPr>
        <w:drawing>
          <wp:inline distT="0" distB="0" distL="0" distR="0" wp14:anchorId="4AB1D19F" wp14:editId="3195EF2F">
            <wp:extent cx="3017520" cy="17151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828" cy="17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9DC9" w14:textId="32F5EAD0" w:rsidR="000D3F4F" w:rsidRDefault="00E117D4" w:rsidP="00E117D4">
      <w:r>
        <w:t xml:space="preserve">Dès validation du login, l’application affiche les problèmes déjà </w:t>
      </w:r>
      <w:proofErr w:type="spellStart"/>
      <w:r>
        <w:t>ressencer</w:t>
      </w:r>
      <w:proofErr w:type="spellEnd"/>
      <w:r>
        <w:t xml:space="preserve"> avec leur emplacement sur la carte. L’application est divisée en trois zones, un header, un affichage des problèmes et une carte.</w:t>
      </w:r>
    </w:p>
    <w:p w14:paraId="13789D2F" w14:textId="62C32735" w:rsidR="000D3F4F" w:rsidRPr="00653474" w:rsidRDefault="000D3F4F" w:rsidP="000D3F4F">
      <w:pPr>
        <w:jc w:val="center"/>
      </w:pPr>
      <w:r>
        <w:rPr>
          <w:noProof/>
        </w:rPr>
        <w:drawing>
          <wp:inline distT="0" distB="0" distL="0" distR="0" wp14:anchorId="73C41842" wp14:editId="24D31408">
            <wp:extent cx="5131057" cy="39820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917" cy="39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5D95" w14:textId="5C90C6F9" w:rsidR="00653474" w:rsidRDefault="00E117D4" w:rsidP="00E117D4">
      <w:pPr>
        <w:pStyle w:val="Titredecouverture2"/>
        <w:rPr>
          <w:lang w:val="fr-CH"/>
        </w:rPr>
      </w:pPr>
      <w:r>
        <w:rPr>
          <w:lang w:val="fr-CH"/>
        </w:rPr>
        <w:lastRenderedPageBreak/>
        <w:t>Le header</w:t>
      </w:r>
    </w:p>
    <w:p w14:paraId="392E1A8B" w14:textId="52FF5E61" w:rsidR="00E117D4" w:rsidRDefault="00E117D4" w:rsidP="00E117D4">
      <w:pPr>
        <w:rPr>
          <w:lang w:val="fr-CH"/>
        </w:rPr>
      </w:pPr>
      <w:r>
        <w:rPr>
          <w:noProof/>
        </w:rPr>
        <w:drawing>
          <wp:inline distT="0" distB="0" distL="0" distR="0" wp14:anchorId="5446D982" wp14:editId="29664204">
            <wp:extent cx="5759450" cy="535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A1A8" w14:textId="6DA75154" w:rsidR="00E117D4" w:rsidRDefault="00E117D4" w:rsidP="00E117D4">
      <w:pPr>
        <w:rPr>
          <w:lang w:val="fr-CH"/>
        </w:rPr>
      </w:pPr>
      <w:r>
        <w:rPr>
          <w:lang w:val="fr-CH"/>
        </w:rPr>
        <w:t xml:space="preserve">Avec les menus Show All issues pour visualiser tous les problèmes et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New Issue, pour annoncer un nouveau problème.</w:t>
      </w:r>
    </w:p>
    <w:p w14:paraId="26CD4EA9" w14:textId="77777777" w:rsidR="00E117D4" w:rsidRDefault="00E117D4" w:rsidP="00E117D4">
      <w:pPr>
        <w:rPr>
          <w:lang w:val="fr-CH"/>
        </w:rPr>
      </w:pPr>
      <w:r>
        <w:rPr>
          <w:lang w:val="fr-CH"/>
        </w:rPr>
        <w:t xml:space="preserve">Un champ recherche et aussi disponible pour trouver les problèmes selon leur description ou </w:t>
      </w:r>
      <w:proofErr w:type="gramStart"/>
      <w:r>
        <w:rPr>
          <w:lang w:val="fr-CH"/>
        </w:rPr>
        <w:t>leur tags</w:t>
      </w:r>
      <w:proofErr w:type="gramEnd"/>
      <w:r>
        <w:rPr>
          <w:lang w:val="fr-CH"/>
        </w:rPr>
        <w:t>.</w:t>
      </w:r>
    </w:p>
    <w:p w14:paraId="46E7F93A" w14:textId="1395EC99" w:rsidR="00E117D4" w:rsidRPr="00E117D4" w:rsidRDefault="00E117D4" w:rsidP="00E117D4">
      <w:pPr>
        <w:rPr>
          <w:lang w:val="fr-CH"/>
        </w:rPr>
      </w:pPr>
      <w:r>
        <w:rPr>
          <w:lang w:val="fr-CH"/>
        </w:rPr>
        <w:t xml:space="preserve">Le bouton </w:t>
      </w:r>
      <w:proofErr w:type="spellStart"/>
      <w:r>
        <w:rPr>
          <w:lang w:val="fr-CH"/>
        </w:rPr>
        <w:t>Logout</w:t>
      </w:r>
      <w:proofErr w:type="spellEnd"/>
      <w:r>
        <w:rPr>
          <w:lang w:val="fr-CH"/>
        </w:rPr>
        <w:t xml:space="preserve"> permet de sortir de l’application. </w:t>
      </w:r>
    </w:p>
    <w:p w14:paraId="273F0828" w14:textId="036FF124" w:rsidR="00E117D4" w:rsidRDefault="00E117D4" w:rsidP="00E117D4">
      <w:pPr>
        <w:pStyle w:val="Titredecouverture2"/>
      </w:pPr>
      <w:bookmarkStart w:id="4" w:name="_Toc42327396"/>
      <w:bookmarkEnd w:id="3"/>
      <w:r>
        <w:t>Affichage des problèmes</w:t>
      </w:r>
    </w:p>
    <w:p w14:paraId="7882AC85" w14:textId="2C4831B7" w:rsidR="00E117D4" w:rsidRDefault="00BC015C" w:rsidP="00E117D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8030F" wp14:editId="3485483E">
                <wp:simplePos x="0" y="0"/>
                <wp:positionH relativeFrom="column">
                  <wp:posOffset>2075180</wp:posOffset>
                </wp:positionH>
                <wp:positionV relativeFrom="paragraph">
                  <wp:posOffset>669290</wp:posOffset>
                </wp:positionV>
                <wp:extent cx="1219200" cy="7620"/>
                <wp:effectExtent l="19050" t="114300" r="0" b="14478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6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A4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163.4pt;margin-top:52.7pt;width:96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" strokecolor="#4472c4 [3204]" strokeweight="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BCC57" wp14:editId="1B885103">
                <wp:simplePos x="0" y="0"/>
                <wp:positionH relativeFrom="column">
                  <wp:posOffset>2071370</wp:posOffset>
                </wp:positionH>
                <wp:positionV relativeFrom="paragraph">
                  <wp:posOffset>250190</wp:posOffset>
                </wp:positionV>
                <wp:extent cx="1219200" cy="7620"/>
                <wp:effectExtent l="19050" t="114300" r="0" b="14478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6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611DB" id="Connecteur droit avec flèche 23" o:spid="_x0000_s1026" type="#_x0000_t32" style="position:absolute;margin-left:163.1pt;margin-top:19.7pt;width:96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" strokecolor="#4472c4 [3204]" strokeweight="5pt">
                <v:stroke endarrow="block" joinstyle="miter"/>
              </v:shape>
            </w:pict>
          </mc:Fallback>
        </mc:AlternateContent>
      </w:r>
      <w:r w:rsidR="00424DE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4CCE82" wp14:editId="41214DEC">
                <wp:simplePos x="0" y="0"/>
                <wp:positionH relativeFrom="margin">
                  <wp:align>right</wp:align>
                </wp:positionH>
                <wp:positionV relativeFrom="paragraph">
                  <wp:posOffset>494030</wp:posOffset>
                </wp:positionV>
                <wp:extent cx="2360930" cy="1404620"/>
                <wp:effectExtent l="0" t="0" r="127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AEE6" w14:textId="13D15C2E" w:rsidR="00424DE1" w:rsidRDefault="00424DE1" w:rsidP="00424DE1">
                            <w:proofErr w:type="spellStart"/>
                            <w:r>
                              <w:t>Descri</w:t>
                            </w:r>
                            <w:r w:rsidR="00BC015C">
                              <w:t>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CE82" id="Zone de texte 2" o:spid="_x0000_s1035" type="#_x0000_t202" style="position:absolute;margin-left:134.7pt;margin-top:38.9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" stroked="f">
                <v:textbox style="mso-fit-shape-to-text:t">
                  <w:txbxContent>
                    <w:p w14:paraId="0283AEE6" w14:textId="13D15C2E" w:rsidR="00424DE1" w:rsidRDefault="00424DE1" w:rsidP="00424DE1">
                      <w:proofErr w:type="spellStart"/>
                      <w:r>
                        <w:t>Descri</w:t>
                      </w:r>
                      <w:r w:rsidR="00BC015C">
                        <w:t>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24DE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A1804" wp14:editId="48EAE96C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2360930" cy="1404620"/>
                <wp:effectExtent l="0" t="0" r="127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A6044" w14:textId="2338C3B2" w:rsidR="00424DE1" w:rsidRDefault="00424DE1">
                            <w:r>
                              <w:t>Type de problème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A1804" id="_x0000_s1036" type="#_x0000_t202" style="position:absolute;margin-left:134.7pt;margin-top:5.4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" stroked="f">
                <v:textbox style="mso-fit-shape-to-text:t">
                  <w:txbxContent>
                    <w:p w14:paraId="215A6044" w14:textId="2338C3B2" w:rsidR="00424DE1" w:rsidRDefault="00424DE1">
                      <w:r>
                        <w:t>Type de problème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7D4">
        <w:rPr>
          <w:noProof/>
        </w:rPr>
        <w:drawing>
          <wp:inline distT="0" distB="0" distL="0" distR="0" wp14:anchorId="0916EE3C" wp14:editId="113F385E">
            <wp:extent cx="2240280" cy="2727297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275" cy="27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AC9" w14:textId="77777777" w:rsidR="00BC015C" w:rsidRDefault="00E117D4" w:rsidP="00E117D4">
      <w:r>
        <w:t>La partie affichage, permet de visualiser les problè</w:t>
      </w:r>
      <w:r w:rsidR="00424DE1">
        <w:t>mes avec</w:t>
      </w:r>
      <w:r w:rsidR="00BC015C">
        <w:t xml:space="preserve"> le type et la description ainsi que l’accès au détail complet du problème ainsi que sont positionnement sur la carte.</w:t>
      </w:r>
    </w:p>
    <w:p w14:paraId="32F40387" w14:textId="4B6F27E5" w:rsidR="00BC015C" w:rsidRDefault="00BC015C" w:rsidP="00E117D4">
      <w:r>
        <w:t>E cliquant sur détail vous affichez l’ensemble des informations disponibles pour le problème.</w:t>
      </w:r>
    </w:p>
    <w:p w14:paraId="52604848" w14:textId="41F35141" w:rsidR="00E117D4" w:rsidRDefault="00BC015C" w:rsidP="00E117D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BC9359" wp14:editId="182C48DE">
                <wp:simplePos x="0" y="0"/>
                <wp:positionH relativeFrom="margin">
                  <wp:posOffset>2368550</wp:posOffset>
                </wp:positionH>
                <wp:positionV relativeFrom="paragraph">
                  <wp:posOffset>113030</wp:posOffset>
                </wp:positionV>
                <wp:extent cx="3825240" cy="1404620"/>
                <wp:effectExtent l="0" t="0" r="3810" b="127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934E9" w14:textId="75F428D0" w:rsidR="00BC015C" w:rsidRDefault="00BC015C" w:rsidP="00BC015C">
                            <w:pPr>
                              <w:rPr>
                                <w:lang w:val="fr-CH"/>
                              </w:rPr>
                            </w:pPr>
                            <w:r w:rsidRPr="00BC015C">
                              <w:rPr>
                                <w:lang w:val="fr-CH"/>
                              </w:rPr>
                              <w:t>L</w:t>
                            </w:r>
                            <w:r>
                              <w:rPr>
                                <w:lang w:val="fr-CH"/>
                              </w:rPr>
                              <w:t>a</w:t>
                            </w:r>
                            <w:r w:rsidRPr="00BC015C">
                              <w:rPr>
                                <w:lang w:val="fr-CH"/>
                              </w:rPr>
                              <w:t xml:space="preserve"> description du détail reprend l</w:t>
                            </w:r>
                            <w:r>
                              <w:rPr>
                                <w:lang w:val="fr-CH"/>
                              </w:rPr>
                              <w:t>e type de problème ainsi que sa description, il rajoute une image si elle existe ainsi que les commentaires en lien avec le problème.</w:t>
                            </w:r>
                          </w:p>
                          <w:p w14:paraId="32CEAE4C" w14:textId="0064F3DF" w:rsidR="00BC015C" w:rsidRDefault="00BC015C" w:rsidP="00BC015C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Trois boutons nous permettent de rajouter un commentaire, de mettre à jour le problème ou de supprimer le problème.</w:t>
                            </w:r>
                          </w:p>
                          <w:p w14:paraId="3BEC53CE" w14:textId="7273077E" w:rsidR="00B778CC" w:rsidRPr="00BC015C" w:rsidRDefault="00B778CC" w:rsidP="00BC015C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Pour retourner à la liste des problèmes, utilisez le menu Show All Issues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C9359" id="_x0000_s1037" type="#_x0000_t202" style="position:absolute;margin-left:186.5pt;margin-top:8.9pt;width:301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" stroked="f">
                <v:textbox style="mso-fit-shape-to-text:t">
                  <w:txbxContent>
                    <w:p w14:paraId="5AF934E9" w14:textId="75F428D0" w:rsidR="00BC015C" w:rsidRDefault="00BC015C" w:rsidP="00BC015C">
                      <w:pPr>
                        <w:rPr>
                          <w:lang w:val="fr-CH"/>
                        </w:rPr>
                      </w:pPr>
                      <w:r w:rsidRPr="00BC015C">
                        <w:rPr>
                          <w:lang w:val="fr-CH"/>
                        </w:rPr>
                        <w:t>L</w:t>
                      </w:r>
                      <w:r>
                        <w:rPr>
                          <w:lang w:val="fr-CH"/>
                        </w:rPr>
                        <w:t>a</w:t>
                      </w:r>
                      <w:r w:rsidRPr="00BC015C">
                        <w:rPr>
                          <w:lang w:val="fr-CH"/>
                        </w:rPr>
                        <w:t xml:space="preserve"> description du détail reprend l</w:t>
                      </w:r>
                      <w:r>
                        <w:rPr>
                          <w:lang w:val="fr-CH"/>
                        </w:rPr>
                        <w:t>e type de problème ainsi que sa description, il rajoute une image si elle existe ainsi que les commentaires en lien avec le problème.</w:t>
                      </w:r>
                    </w:p>
                    <w:p w14:paraId="32CEAE4C" w14:textId="0064F3DF" w:rsidR="00BC015C" w:rsidRDefault="00BC015C" w:rsidP="00BC015C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Trois boutons nous permettent de rajouter un commentaire, de mettre à jour le problème ou de supprimer le problème.</w:t>
                      </w:r>
                    </w:p>
                    <w:p w14:paraId="3BEC53CE" w14:textId="7273077E" w:rsidR="00B778CC" w:rsidRPr="00BC015C" w:rsidRDefault="00B778CC" w:rsidP="00BC015C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Pour retourner à la liste des problèmes, utilisez le menu Show All Issues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2B9FFD" wp14:editId="64D49BF0">
            <wp:extent cx="2049958" cy="4846740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DE1">
        <w:t xml:space="preserve"> </w:t>
      </w:r>
    </w:p>
    <w:p w14:paraId="2E80F46B" w14:textId="395EACA2" w:rsidR="00B778CC" w:rsidRDefault="00B778CC" w:rsidP="00E117D4">
      <w:r>
        <w:t>Le bouton comment permet d’ajouter un commentaire lié au problème</w:t>
      </w:r>
    </w:p>
    <w:p w14:paraId="011A2B5B" w14:textId="00119C52" w:rsidR="00B778CC" w:rsidRDefault="00B778CC" w:rsidP="00E117D4">
      <w:r>
        <w:rPr>
          <w:noProof/>
        </w:rPr>
        <w:drawing>
          <wp:inline distT="0" distB="0" distL="0" distR="0" wp14:anchorId="1F6E61E2" wp14:editId="3C3847AA">
            <wp:extent cx="1867062" cy="754445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A49F" w14:textId="2DABAD68" w:rsidR="00B778CC" w:rsidRDefault="00B778CC" w:rsidP="00E117D4">
      <w:r>
        <w:t xml:space="preserve">Le bouton update permet de mettre à jour le problème, son </w:t>
      </w:r>
      <w:proofErr w:type="gramStart"/>
      <w:r>
        <w:t>type ,</w:t>
      </w:r>
      <w:proofErr w:type="gramEnd"/>
      <w:r>
        <w:t xml:space="preserve"> sa description et les tags associés</w:t>
      </w:r>
    </w:p>
    <w:p w14:paraId="2E283DFB" w14:textId="6FA5383D" w:rsidR="00B778CC" w:rsidRPr="00592149" w:rsidRDefault="00B778CC" w:rsidP="00E117D4">
      <w:pPr>
        <w:rPr>
          <w:lang w:val="fr-CH"/>
        </w:rPr>
      </w:pPr>
      <w:r>
        <w:rPr>
          <w:noProof/>
        </w:rPr>
        <w:drawing>
          <wp:inline distT="0" distB="0" distL="0" distR="0" wp14:anchorId="306B61EA" wp14:editId="32CFE3A8">
            <wp:extent cx="1821180" cy="2421850"/>
            <wp:effectExtent l="0" t="0" r="762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67" cy="24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8A5C" w14:textId="1F3DF725" w:rsidR="00EC7EB3" w:rsidRPr="000040C5" w:rsidRDefault="00BE554F" w:rsidP="00EC7EB3">
      <w:pPr>
        <w:pStyle w:val="Titre1"/>
      </w:pPr>
      <w:r>
        <w:lastRenderedPageBreak/>
        <w:t>Conclusion sur le</w:t>
      </w:r>
      <w:r w:rsidR="00346A2A">
        <w:t xml:space="preserve"> </w:t>
      </w:r>
      <w:r w:rsidR="00681607">
        <w:t>projet</w:t>
      </w:r>
      <w:bookmarkEnd w:id="4"/>
    </w:p>
    <w:p w14:paraId="218633F5" w14:textId="03F99901" w:rsidR="00346A2A" w:rsidRDefault="00AF45FB" w:rsidP="003E0F4C">
      <w:pPr>
        <w:rPr>
          <w:lang w:val="fr-CH"/>
        </w:rPr>
      </w:pPr>
      <w:r>
        <w:rPr>
          <w:lang w:val="fr-CH"/>
        </w:rPr>
        <w:t xml:space="preserve">Ce projet a permis d’approfondir </w:t>
      </w:r>
      <w:r w:rsidR="002F326D">
        <w:rPr>
          <w:lang w:val="fr-CH"/>
        </w:rPr>
        <w:t>tous les sujets parcourus</w:t>
      </w:r>
      <w:r>
        <w:rPr>
          <w:lang w:val="fr-CH"/>
        </w:rPr>
        <w:t xml:space="preserve"> durant le cours </w:t>
      </w:r>
      <w:proofErr w:type="gramStart"/>
      <w:r>
        <w:rPr>
          <w:lang w:val="fr-CH"/>
        </w:rPr>
        <w:t>et</w:t>
      </w:r>
      <w:r w:rsidR="00346A2A">
        <w:rPr>
          <w:lang w:val="fr-CH"/>
        </w:rPr>
        <w:t>….</w:t>
      </w:r>
      <w:proofErr w:type="gramEnd"/>
      <w:r w:rsidR="00346A2A">
        <w:rPr>
          <w:lang w:val="fr-CH"/>
        </w:rPr>
        <w:t>.</w:t>
      </w:r>
    </w:p>
    <w:p w14:paraId="06A7C506" w14:textId="41F469E1" w:rsidR="003E0F4C" w:rsidRDefault="00AF45FB" w:rsidP="003E0F4C">
      <w:pPr>
        <w:rPr>
          <w:lang w:val="fr-CH"/>
        </w:rPr>
      </w:pPr>
      <w:r>
        <w:rPr>
          <w:lang w:val="fr-CH"/>
        </w:rPr>
        <w:t xml:space="preserve"> </w:t>
      </w:r>
      <w:r w:rsidR="00346A2A">
        <w:rPr>
          <w:lang w:val="fr-CH"/>
        </w:rPr>
        <w:t xml:space="preserve">…. </w:t>
      </w:r>
      <w:proofErr w:type="gramStart"/>
      <w:r>
        <w:rPr>
          <w:lang w:val="fr-CH"/>
        </w:rPr>
        <w:t>utilisation</w:t>
      </w:r>
      <w:proofErr w:type="gramEnd"/>
      <w:r>
        <w:rPr>
          <w:lang w:val="fr-CH"/>
        </w:rPr>
        <w:t xml:space="preserve"> dans le contexte de mon travail.</w:t>
      </w:r>
    </w:p>
    <w:p w14:paraId="259AD8C5" w14:textId="38CFB18C" w:rsidR="00AF45FB" w:rsidRDefault="00AF45FB" w:rsidP="003E0F4C">
      <w:pPr>
        <w:rPr>
          <w:lang w:val="fr-CH"/>
        </w:rPr>
      </w:pPr>
      <w:r>
        <w:rPr>
          <w:lang w:val="fr-CH"/>
        </w:rPr>
        <w:t>Par contre l</w:t>
      </w:r>
      <w:r w:rsidR="00346A2A">
        <w:rPr>
          <w:lang w:val="fr-CH"/>
        </w:rPr>
        <w:t>e projet a pris beaucoup plus de temps que prévu</w:t>
      </w:r>
      <w:r>
        <w:rPr>
          <w:lang w:val="fr-CH"/>
        </w:rPr>
        <w:t xml:space="preserve"> </w:t>
      </w:r>
    </w:p>
    <w:p w14:paraId="13A1F0D4" w14:textId="5A0545C0" w:rsidR="00BE554F" w:rsidRDefault="00BE554F" w:rsidP="00BE554F">
      <w:pPr>
        <w:pStyle w:val="Titre1"/>
      </w:pPr>
      <w:bookmarkStart w:id="5" w:name="_Toc42327397"/>
      <w:r>
        <w:t>Conclusion sur le cours</w:t>
      </w:r>
      <w:bookmarkEnd w:id="5"/>
    </w:p>
    <w:p w14:paraId="1751B1DE" w14:textId="5ADB0323" w:rsidR="002F326D" w:rsidRDefault="002F326D" w:rsidP="002F326D">
      <w:r>
        <w:t>Ce cours est</w:t>
      </w:r>
      <w:r w:rsidR="00346A2A">
        <w:t xml:space="preserve"> très</w:t>
      </w:r>
      <w:r>
        <w:t xml:space="preserve"> intéressant </w:t>
      </w:r>
      <w:r w:rsidR="00346A2A">
        <w:t xml:space="preserve">et </w:t>
      </w:r>
      <w:r>
        <w:t>m’a apporté de nouvelles connaissances que je peux mettre en pratique dans mon travail. J’ai apprécié la manière d’enseigner et le contenu.</w:t>
      </w:r>
    </w:p>
    <w:p w14:paraId="7EED4B89" w14:textId="312A19AC" w:rsidR="002F326D" w:rsidRDefault="002F326D" w:rsidP="002F326D">
      <w:r>
        <w:t xml:space="preserve">Au passage l’enseignement à distance c’est très bien passé et je pense que ce type de cours est tout à fait adapté, de plus </w:t>
      </w:r>
      <w:r w:rsidR="00C703DD">
        <w:t>le fait</w:t>
      </w:r>
      <w:r>
        <w:t xml:space="preserve"> qu’il soit enregistré ap</w:t>
      </w:r>
      <w:r w:rsidR="00C703DD">
        <w:t>p</w:t>
      </w:r>
      <w:r>
        <w:t xml:space="preserve">orte un plus à l’enseignement car il nous permet de revenir sur certains points de manière autonome. </w:t>
      </w:r>
      <w:r w:rsidR="00C703DD">
        <w:t>En p</w:t>
      </w:r>
      <w:r>
        <w:t>lus</w:t>
      </w:r>
      <w:r w:rsidR="00C703DD">
        <w:t>,</w:t>
      </w:r>
      <w:r>
        <w:t xml:space="preserve"> ce qui n’ai pas négligeable</w:t>
      </w:r>
      <w:r w:rsidR="00C703DD">
        <w:t>, une économie de</w:t>
      </w:r>
      <w:r>
        <w:t xml:space="preserve"> temps et </w:t>
      </w:r>
      <w:r w:rsidR="00C703DD">
        <w:t>sur les</w:t>
      </w:r>
      <w:r>
        <w:t xml:space="preserve"> frais de trajet.</w:t>
      </w:r>
    </w:p>
    <w:p w14:paraId="21E2C178" w14:textId="2F2A04B6" w:rsidR="002F326D" w:rsidRPr="002F326D" w:rsidRDefault="002F326D" w:rsidP="002F326D">
      <w:r>
        <w:t>En résumé, expérience positive, merci.</w:t>
      </w:r>
    </w:p>
    <w:sectPr w:rsidR="002F326D" w:rsidRPr="002F326D" w:rsidSect="0055467A">
      <w:headerReference w:type="default" r:id="rId21"/>
      <w:footerReference w:type="default" r:id="rId22"/>
      <w:headerReference w:type="first" r:id="rId23"/>
      <w:pgSz w:w="11906" w:h="16838" w:code="9"/>
      <w:pgMar w:top="1418" w:right="1418" w:bottom="851" w:left="1418" w:header="709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96858" w14:textId="77777777" w:rsidR="0053532F" w:rsidRDefault="0053532F" w:rsidP="008606AB">
      <w:r>
        <w:separator/>
      </w:r>
    </w:p>
  </w:endnote>
  <w:endnote w:type="continuationSeparator" w:id="0">
    <w:p w14:paraId="7AFA6FC8" w14:textId="77777777" w:rsidR="0053532F" w:rsidRDefault="0053532F" w:rsidP="0086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Droid 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8BC78" w14:textId="496C51C8" w:rsidR="008C7614" w:rsidRPr="00E81B4B" w:rsidRDefault="008C7614" w:rsidP="00E81B4B">
    <w:pPr>
      <w:pStyle w:val="Pieddepage"/>
    </w:pPr>
    <w:r>
      <w:rPr>
        <w:lang w:bidi="fr-FR"/>
      </w:rPr>
      <w:tab/>
    </w:r>
    <w:r>
      <w:rPr>
        <w:lang w:bidi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A82D5" w14:textId="77777777" w:rsidR="0053532F" w:rsidRDefault="0053532F" w:rsidP="008606AB">
      <w:r>
        <w:separator/>
      </w:r>
    </w:p>
  </w:footnote>
  <w:footnote w:type="continuationSeparator" w:id="0">
    <w:p w14:paraId="0BEFA433" w14:textId="77777777" w:rsidR="0053532F" w:rsidRDefault="0053532F" w:rsidP="0086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D171" w14:textId="77777777" w:rsidR="008C7614" w:rsidRDefault="008C7614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45FF0E7" wp14:editId="1E73EB4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343775" cy="10325100"/>
              <wp:effectExtent l="114300" t="114300" r="135890" b="128270"/>
              <wp:wrapNone/>
              <wp:docPr id="15" name="Rectangle 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775" cy="103251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667D18" id="Rectangle 15" o:spid="_x0000_s1026" style="position:absolute;margin-left:527.05pt;margin-top:0;width:578.25pt;height:813pt;z-index:-251658241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" filled="f" strokecolor="#d3d3d3" strokeweight="20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6AAD" w14:textId="77777777" w:rsidR="008C7614" w:rsidRDefault="008C7614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44C229D" wp14:editId="67D89F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08000" cy="10440000"/>
              <wp:effectExtent l="114300" t="114300" r="133350" b="133350"/>
              <wp:wrapNone/>
              <wp:docPr id="16" name="Rectangle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08000" cy="10440000"/>
                      </a:xfrm>
                      <a:prstGeom prst="rect">
                        <a:avLst/>
                      </a:prstGeom>
                      <a:noFill/>
                      <a:ln w="25400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D9A6E07" id="Rectangle 16" o:spid="_x0000_s1026" style="position:absolute;margin-left:0;margin-top:0;width:575.45pt;height:822.05pt;z-index:-25165516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" filled="f" strokecolor="#d3d3d3" strokeweight="20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02B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AD545C"/>
    <w:multiLevelType w:val="hybridMultilevel"/>
    <w:tmpl w:val="4C4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D1011"/>
    <w:multiLevelType w:val="hybridMultilevel"/>
    <w:tmpl w:val="16D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E1162"/>
    <w:multiLevelType w:val="hybridMultilevel"/>
    <w:tmpl w:val="411E9FAA"/>
    <w:lvl w:ilvl="0" w:tplc="B15ED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05E52"/>
    <w:multiLevelType w:val="hybridMultilevel"/>
    <w:tmpl w:val="75769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F25E0"/>
    <w:multiLevelType w:val="hybridMultilevel"/>
    <w:tmpl w:val="7E8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721"/>
    <w:multiLevelType w:val="hybridMultilevel"/>
    <w:tmpl w:val="68EE0CF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0E4E"/>
    <w:multiLevelType w:val="hybridMultilevel"/>
    <w:tmpl w:val="17903E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ED451A"/>
    <w:multiLevelType w:val="hybridMultilevel"/>
    <w:tmpl w:val="26CA6F1C"/>
    <w:lvl w:ilvl="0" w:tplc="F234400C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B0726"/>
    <w:multiLevelType w:val="hybridMultilevel"/>
    <w:tmpl w:val="F4282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73FE"/>
    <w:multiLevelType w:val="hybridMultilevel"/>
    <w:tmpl w:val="4DE6F468"/>
    <w:lvl w:ilvl="0" w:tplc="75AC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9A4"/>
    <w:multiLevelType w:val="multilevel"/>
    <w:tmpl w:val="A6B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45D7A"/>
    <w:multiLevelType w:val="multilevel"/>
    <w:tmpl w:val="7E5E73A2"/>
    <w:styleLink w:val="Listepuces1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pStyle w:val="Listepuces2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</w:abstractNum>
  <w:abstractNum w:abstractNumId="14" w15:restartNumberingAfterBreak="0">
    <w:nsid w:val="6EEB7DF2"/>
    <w:multiLevelType w:val="hybridMultilevel"/>
    <w:tmpl w:val="AF0A84D0"/>
    <w:lvl w:ilvl="0" w:tplc="9626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13"/>
  </w:num>
  <w:num w:numId="11">
    <w:abstractNumId w:val="0"/>
  </w:num>
  <w:num w:numId="12">
    <w:abstractNumId w:val="13"/>
  </w:num>
  <w:num w:numId="13">
    <w:abstractNumId w:val="8"/>
  </w:num>
  <w:num w:numId="14">
    <w:abstractNumId w:val="13"/>
  </w:num>
  <w:num w:numId="15">
    <w:abstractNumId w:val="13"/>
  </w:num>
  <w:num w:numId="16">
    <w:abstractNumId w:val="13"/>
  </w:num>
  <w:num w:numId="17">
    <w:abstractNumId w:val="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5E"/>
    <w:rsid w:val="000040C5"/>
    <w:rsid w:val="000273A2"/>
    <w:rsid w:val="0002791A"/>
    <w:rsid w:val="0003687F"/>
    <w:rsid w:val="000630AD"/>
    <w:rsid w:val="00084AD9"/>
    <w:rsid w:val="0009280B"/>
    <w:rsid w:val="000B2237"/>
    <w:rsid w:val="000C230D"/>
    <w:rsid w:val="000D3F4F"/>
    <w:rsid w:val="000E62B2"/>
    <w:rsid w:val="001307F2"/>
    <w:rsid w:val="00157987"/>
    <w:rsid w:val="001A5515"/>
    <w:rsid w:val="00202043"/>
    <w:rsid w:val="00224640"/>
    <w:rsid w:val="00233809"/>
    <w:rsid w:val="00240FC4"/>
    <w:rsid w:val="00244D0B"/>
    <w:rsid w:val="002521CA"/>
    <w:rsid w:val="002777EB"/>
    <w:rsid w:val="002868AC"/>
    <w:rsid w:val="002E32E5"/>
    <w:rsid w:val="002E626B"/>
    <w:rsid w:val="002F326D"/>
    <w:rsid w:val="003022AB"/>
    <w:rsid w:val="0030312F"/>
    <w:rsid w:val="00304D45"/>
    <w:rsid w:val="00313B69"/>
    <w:rsid w:val="00331F5E"/>
    <w:rsid w:val="003329CE"/>
    <w:rsid w:val="00335CE7"/>
    <w:rsid w:val="00346A2A"/>
    <w:rsid w:val="003515DC"/>
    <w:rsid w:val="00353A8E"/>
    <w:rsid w:val="003A2C0D"/>
    <w:rsid w:val="003B21EF"/>
    <w:rsid w:val="003D656E"/>
    <w:rsid w:val="003E0F4C"/>
    <w:rsid w:val="00424DE1"/>
    <w:rsid w:val="00462B30"/>
    <w:rsid w:val="0046798E"/>
    <w:rsid w:val="004A20D6"/>
    <w:rsid w:val="004A38EC"/>
    <w:rsid w:val="004A4832"/>
    <w:rsid w:val="004A532A"/>
    <w:rsid w:val="004D14EE"/>
    <w:rsid w:val="004D6E68"/>
    <w:rsid w:val="004E39FD"/>
    <w:rsid w:val="004F260A"/>
    <w:rsid w:val="0052261B"/>
    <w:rsid w:val="00524BAE"/>
    <w:rsid w:val="0053532F"/>
    <w:rsid w:val="0055467A"/>
    <w:rsid w:val="00560933"/>
    <w:rsid w:val="00563311"/>
    <w:rsid w:val="0058022C"/>
    <w:rsid w:val="00592149"/>
    <w:rsid w:val="005979D4"/>
    <w:rsid w:val="005A5135"/>
    <w:rsid w:val="005B2E47"/>
    <w:rsid w:val="005B34DF"/>
    <w:rsid w:val="005D7EFC"/>
    <w:rsid w:val="005F36BA"/>
    <w:rsid w:val="006063A4"/>
    <w:rsid w:val="00615616"/>
    <w:rsid w:val="00653474"/>
    <w:rsid w:val="00654740"/>
    <w:rsid w:val="00671403"/>
    <w:rsid w:val="00672BEA"/>
    <w:rsid w:val="00674F4D"/>
    <w:rsid w:val="00681607"/>
    <w:rsid w:val="00692F0D"/>
    <w:rsid w:val="006C08BD"/>
    <w:rsid w:val="006C67DE"/>
    <w:rsid w:val="006E1E2D"/>
    <w:rsid w:val="006F245E"/>
    <w:rsid w:val="006F544B"/>
    <w:rsid w:val="00701717"/>
    <w:rsid w:val="00720DC0"/>
    <w:rsid w:val="0074607A"/>
    <w:rsid w:val="007B04B0"/>
    <w:rsid w:val="007C38E9"/>
    <w:rsid w:val="007D5A3F"/>
    <w:rsid w:val="0080749A"/>
    <w:rsid w:val="008207F5"/>
    <w:rsid w:val="00823661"/>
    <w:rsid w:val="008405F9"/>
    <w:rsid w:val="00857AED"/>
    <w:rsid w:val="008606AB"/>
    <w:rsid w:val="008633FB"/>
    <w:rsid w:val="00865FAD"/>
    <w:rsid w:val="0087572E"/>
    <w:rsid w:val="0089291A"/>
    <w:rsid w:val="008A0D41"/>
    <w:rsid w:val="008B3993"/>
    <w:rsid w:val="008C7614"/>
    <w:rsid w:val="008D187A"/>
    <w:rsid w:val="008D25F7"/>
    <w:rsid w:val="008F1B7F"/>
    <w:rsid w:val="008F4289"/>
    <w:rsid w:val="009260D1"/>
    <w:rsid w:val="00943598"/>
    <w:rsid w:val="00950B0F"/>
    <w:rsid w:val="00980C82"/>
    <w:rsid w:val="0098733A"/>
    <w:rsid w:val="009A5E7C"/>
    <w:rsid w:val="009A65FE"/>
    <w:rsid w:val="009B26A3"/>
    <w:rsid w:val="009F6597"/>
    <w:rsid w:val="00A0684D"/>
    <w:rsid w:val="00A06E32"/>
    <w:rsid w:val="00A2490B"/>
    <w:rsid w:val="00A32524"/>
    <w:rsid w:val="00A60CD3"/>
    <w:rsid w:val="00A738FC"/>
    <w:rsid w:val="00A777EF"/>
    <w:rsid w:val="00A91398"/>
    <w:rsid w:val="00AB45CE"/>
    <w:rsid w:val="00AB60FA"/>
    <w:rsid w:val="00AD010B"/>
    <w:rsid w:val="00AF45FB"/>
    <w:rsid w:val="00B12DCC"/>
    <w:rsid w:val="00B2007F"/>
    <w:rsid w:val="00B26DBD"/>
    <w:rsid w:val="00B30030"/>
    <w:rsid w:val="00B41829"/>
    <w:rsid w:val="00B4286F"/>
    <w:rsid w:val="00B5279B"/>
    <w:rsid w:val="00B547A8"/>
    <w:rsid w:val="00B71E3C"/>
    <w:rsid w:val="00B726D8"/>
    <w:rsid w:val="00B75EA2"/>
    <w:rsid w:val="00B778CC"/>
    <w:rsid w:val="00B81AAE"/>
    <w:rsid w:val="00B9660E"/>
    <w:rsid w:val="00BA15AE"/>
    <w:rsid w:val="00BB76A1"/>
    <w:rsid w:val="00BC015C"/>
    <w:rsid w:val="00BE554F"/>
    <w:rsid w:val="00BE76DA"/>
    <w:rsid w:val="00BF44DE"/>
    <w:rsid w:val="00C13772"/>
    <w:rsid w:val="00C16233"/>
    <w:rsid w:val="00C31B26"/>
    <w:rsid w:val="00C53863"/>
    <w:rsid w:val="00C5543E"/>
    <w:rsid w:val="00C6208F"/>
    <w:rsid w:val="00C703DD"/>
    <w:rsid w:val="00C81196"/>
    <w:rsid w:val="00C96E5D"/>
    <w:rsid w:val="00CA4985"/>
    <w:rsid w:val="00CC0EDB"/>
    <w:rsid w:val="00CD01D6"/>
    <w:rsid w:val="00CD094F"/>
    <w:rsid w:val="00D05B00"/>
    <w:rsid w:val="00D21BDB"/>
    <w:rsid w:val="00D27F37"/>
    <w:rsid w:val="00D30895"/>
    <w:rsid w:val="00D359E1"/>
    <w:rsid w:val="00D54778"/>
    <w:rsid w:val="00D62908"/>
    <w:rsid w:val="00D6410D"/>
    <w:rsid w:val="00D8227D"/>
    <w:rsid w:val="00DB4510"/>
    <w:rsid w:val="00DC57A4"/>
    <w:rsid w:val="00DE2209"/>
    <w:rsid w:val="00DF799F"/>
    <w:rsid w:val="00DF7EAF"/>
    <w:rsid w:val="00E117D4"/>
    <w:rsid w:val="00E136BC"/>
    <w:rsid w:val="00E20E57"/>
    <w:rsid w:val="00E228E8"/>
    <w:rsid w:val="00E25ADD"/>
    <w:rsid w:val="00E4017E"/>
    <w:rsid w:val="00E81B4B"/>
    <w:rsid w:val="00EB6826"/>
    <w:rsid w:val="00EC7EB3"/>
    <w:rsid w:val="00ED7F81"/>
    <w:rsid w:val="00F005BB"/>
    <w:rsid w:val="00F026F3"/>
    <w:rsid w:val="00F03E09"/>
    <w:rsid w:val="00F04116"/>
    <w:rsid w:val="00F04CC8"/>
    <w:rsid w:val="00F053D5"/>
    <w:rsid w:val="00F27C2B"/>
    <w:rsid w:val="00F45333"/>
    <w:rsid w:val="00F60B62"/>
    <w:rsid w:val="00F65FE5"/>
    <w:rsid w:val="00F70585"/>
    <w:rsid w:val="00F85C0D"/>
    <w:rsid w:val="00F86388"/>
    <w:rsid w:val="00FA2A95"/>
    <w:rsid w:val="00FA6E57"/>
    <w:rsid w:val="00FA7ACD"/>
    <w:rsid w:val="00FC12E7"/>
    <w:rsid w:val="00FC3315"/>
    <w:rsid w:val="00FD48D3"/>
    <w:rsid w:val="00FE014C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FA4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fr-F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D4"/>
  </w:style>
  <w:style w:type="paragraph" w:styleId="Titre1">
    <w:name w:val="heading 1"/>
    <w:basedOn w:val="Normal"/>
    <w:next w:val="Normal"/>
    <w:link w:val="Titre1Ca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itre3">
    <w:name w:val="heading 3"/>
    <w:basedOn w:val="Normal"/>
    <w:next w:val="Normal"/>
    <w:link w:val="Titre3Car"/>
    <w:uiPriority w:val="9"/>
    <w:semiHidden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24640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12F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30030"/>
    <w:rPr>
      <w:rFonts w:asciiTheme="majorHAnsi" w:hAnsiTheme="majorHAnsi"/>
      <w:b/>
      <w:bCs/>
      <w:sz w:val="72"/>
      <w:szCs w:val="18"/>
    </w:rPr>
  </w:style>
  <w:style w:type="paragraph" w:styleId="En-tte">
    <w:name w:val="header"/>
    <w:basedOn w:val="Normal"/>
    <w:link w:val="En-tteCa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F03E09"/>
  </w:style>
  <w:style w:type="paragraph" w:styleId="Pieddepage">
    <w:name w:val="footer"/>
    <w:basedOn w:val="Normal"/>
    <w:link w:val="PieddepageCa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4E39FD"/>
    <w:rPr>
      <w:rFonts w:asciiTheme="majorHAnsi" w:hAnsiTheme="majorHAns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table" w:styleId="Grilledutableau">
    <w:name w:val="Table Grid"/>
    <w:basedOn w:val="TableauNormal"/>
    <w:uiPriority w:val="39"/>
    <w:rsid w:val="000279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F03E09"/>
    <w:rPr>
      <w:color w:val="4472C4" w:themeColor="accent1"/>
      <w:sz w:val="36"/>
      <w:szCs w:val="32"/>
    </w:rPr>
  </w:style>
  <w:style w:type="paragraph" w:styleId="Paragraphedeliste">
    <w:name w:val="List Paragraph"/>
    <w:basedOn w:val="Normal"/>
    <w:uiPriority w:val="34"/>
    <w:semiHidden/>
    <w:rsid w:val="00CD01D6"/>
    <w:pPr>
      <w:numPr>
        <w:numId w:val="3"/>
      </w:numPr>
      <w:ind w:left="244" w:hanging="357"/>
    </w:pPr>
  </w:style>
  <w:style w:type="character" w:styleId="Textedelespacerserv">
    <w:name w:val="Placeholder Text"/>
    <w:basedOn w:val="Policepardfaut"/>
    <w:uiPriority w:val="99"/>
    <w:semiHidden/>
    <w:rsid w:val="006C08BD"/>
    <w:rPr>
      <w:color w:val="808080"/>
    </w:rPr>
  </w:style>
  <w:style w:type="character" w:styleId="Accentuation">
    <w:name w:val="Emphasis"/>
    <w:basedOn w:val="Policepardfaut"/>
    <w:uiPriority w:val="20"/>
    <w:qFormat/>
    <w:rsid w:val="00EC7EB3"/>
    <w:rPr>
      <w:i w:val="0"/>
      <w:iCs/>
      <w:color w:val="4472C4" w:themeColor="accent1"/>
    </w:rPr>
  </w:style>
  <w:style w:type="paragraph" w:styleId="Listepuces">
    <w:name w:val="List Bullet"/>
    <w:basedOn w:val="Normal"/>
    <w:uiPriority w:val="99"/>
    <w:qFormat/>
    <w:rsid w:val="0098733A"/>
    <w:pPr>
      <w:numPr>
        <w:numId w:val="10"/>
      </w:numPr>
      <w:spacing w:after="0"/>
      <w:contextualSpacing/>
    </w:pPr>
  </w:style>
  <w:style w:type="numbering" w:customStyle="1" w:styleId="Listepuces1">
    <w:name w:val="Liste à puces1"/>
    <w:uiPriority w:val="99"/>
    <w:rsid w:val="0098733A"/>
    <w:pPr>
      <w:numPr>
        <w:numId w:val="10"/>
      </w:numPr>
    </w:pPr>
  </w:style>
  <w:style w:type="paragraph" w:styleId="Lgende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epuces2">
    <w:name w:val="List Bullet 2"/>
    <w:basedOn w:val="Normal"/>
    <w:uiPriority w:val="99"/>
    <w:semiHidden/>
    <w:unhideWhenUsed/>
    <w:rsid w:val="0098733A"/>
    <w:pPr>
      <w:numPr>
        <w:ilvl w:val="1"/>
        <w:numId w:val="10"/>
      </w:numPr>
      <w:contextualSpacing/>
    </w:pPr>
  </w:style>
  <w:style w:type="character" w:styleId="Numrodepage">
    <w:name w:val="page number"/>
    <w:basedOn w:val="Policepardfaut"/>
    <w:uiPriority w:val="99"/>
    <w:rsid w:val="00AD010B"/>
    <w:rPr>
      <w:color w:val="4472C4" w:themeColor="accent1"/>
    </w:rPr>
  </w:style>
  <w:style w:type="paragraph" w:customStyle="1" w:styleId="Titredecouverture1">
    <w:name w:val="Titre de couverture 1"/>
    <w:basedOn w:val="Normal"/>
    <w:link w:val="Caractredetitredecouverture1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Titredecouverture2">
    <w:name w:val="Titre de couverture 2"/>
    <w:basedOn w:val="Normal"/>
    <w:next w:val="Normal"/>
    <w:link w:val="Caractredetitredecouverture2"/>
    <w:uiPriority w:val="10"/>
    <w:qFormat/>
    <w:rsid w:val="00224640"/>
    <w:rPr>
      <w:color w:val="4472C4" w:themeColor="accent1"/>
      <w:sz w:val="44"/>
      <w:szCs w:val="44"/>
    </w:rPr>
  </w:style>
  <w:style w:type="character" w:customStyle="1" w:styleId="Caractredetitredecouverture1">
    <w:name w:val="Caractère de titre de couverture 1"/>
    <w:basedOn w:val="Titre1Car"/>
    <w:link w:val="Titredecouverture1"/>
    <w:uiPriority w:val="10"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aractredetitredecouverture2">
    <w:name w:val="Caractère de titre de couverture 2"/>
    <w:basedOn w:val="Policepardfaut"/>
    <w:link w:val="Titredecouverture2"/>
    <w:uiPriority w:val="10"/>
    <w:rsid w:val="005979D4"/>
    <w:rPr>
      <w:color w:val="4472C4" w:themeColor="accent1"/>
      <w:sz w:val="44"/>
      <w:szCs w:val="44"/>
    </w:rPr>
  </w:style>
  <w:style w:type="character" w:customStyle="1" w:styleId="fontstyle01">
    <w:name w:val="fontstyle01"/>
    <w:basedOn w:val="Policepardfaut"/>
    <w:rsid w:val="004A532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4A532A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70585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7058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70585"/>
    <w:rPr>
      <w:vertAlign w:val="superscript"/>
    </w:rPr>
  </w:style>
  <w:style w:type="paragraph" w:styleId="Sansinterligne">
    <w:name w:val="No Spacing"/>
    <w:link w:val="SansinterligneCar"/>
    <w:uiPriority w:val="1"/>
    <w:qFormat/>
    <w:rsid w:val="0055467A"/>
    <w:pPr>
      <w:spacing w:after="0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467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467A"/>
    <w:pPr>
      <w:keepLines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5A5135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D09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094F"/>
    <w:pPr>
      <w:spacing w:after="100"/>
      <w:ind w:left="260"/>
    </w:pPr>
  </w:style>
  <w:style w:type="character" w:styleId="Mentionnonrsolue">
    <w:name w:val="Unresolved Mention"/>
    <w:basedOn w:val="Policepardfaut"/>
    <w:uiPriority w:val="99"/>
    <w:semiHidden/>
    <w:unhideWhenUsed/>
    <w:rsid w:val="008C7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4200/login" TargetMode="External"/><Relationship Id="rId18" Type="http://schemas.openxmlformats.org/officeDocument/2006/relationships/image" Target="media/image5.tmp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sebastienvial/MAS-RAD-Angular.git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ebastienvial/MAS-RAD-Angular.g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en\AppData\Roaming\Microsoft\Templates\Rapport%20&#233;tudiants%20classiques.dotx" TargetMode="Externa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36709-EEAB-45B1-9E0C-372CC2C152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étudiants classiques.dotx</Template>
  <TotalTime>0</TotalTime>
  <Pages>7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Citizen engagement</dc:subject>
  <dc:creator/>
  <cp:keywords/>
  <dc:description/>
  <cp:lastModifiedBy/>
  <cp:revision>1</cp:revision>
  <dcterms:created xsi:type="dcterms:W3CDTF">2020-04-25T13:42:00Z</dcterms:created>
  <dcterms:modified xsi:type="dcterms:W3CDTF">2020-09-28T16:11:00Z</dcterms:modified>
  <cp:category>INTRODUCTION AU WEB DES DONNEES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